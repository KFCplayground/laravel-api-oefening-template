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52145653"/>
        <w:docPartObj>
          <w:docPartGallery w:val="Cover Pages"/>
          <w:docPartUnique/>
        </w:docPartObj>
      </w:sdtPr>
      <w:sdtEndPr>
        <w:rPr>
          <w:rFonts w:eastAsiaTheme="minorEastAsia"/>
          <w:color w:val="595959" w:themeColor="text1" w:themeTint="A6"/>
          <w:sz w:val="28"/>
          <w:szCs w:val="28"/>
          <w:lang w:val="en-US"/>
        </w:rPr>
      </w:sdtEndPr>
      <w:sdtContent>
        <w:p w14:paraId="55A103E6" w14:textId="77777777" w:rsidR="007A68DD" w:rsidRDefault="007A68DD"/>
        <w:p w14:paraId="1D1F6373" w14:textId="77777777" w:rsidR="007A68DD" w:rsidRDefault="00EB4C81" w:rsidP="1DC373DD">
          <w:pPr>
            <w:rPr>
              <w:rFonts w:eastAsiaTheme="minorEastAsia"/>
              <w:color w:val="595959" w:themeColor="text1" w:themeTint="A6"/>
              <w:sz w:val="28"/>
              <w:szCs w:val="28"/>
              <w:lang w:val="en-US"/>
            </w:rPr>
          </w:pPr>
          <w:r>
            <w:rPr>
              <w:noProof/>
              <w:lang w:eastAsia="nl-NL"/>
            </w:rPr>
            <mc:AlternateContent>
              <mc:Choice Requires="wps">
                <w:drawing>
                  <wp:anchor distT="0" distB="0" distL="114300" distR="114300" simplePos="0" relativeHeight="251664384" behindDoc="0" locked="0" layoutInCell="1" allowOverlap="1" wp14:anchorId="4416DCCB" wp14:editId="3C21284B">
                    <wp:simplePos x="0" y="0"/>
                    <wp:positionH relativeFrom="margin">
                      <wp:posOffset>-441325</wp:posOffset>
                    </wp:positionH>
                    <wp:positionV relativeFrom="page">
                      <wp:posOffset>8072755</wp:posOffset>
                    </wp:positionV>
                    <wp:extent cx="5753100" cy="484632"/>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BE46CF3" w14:textId="6A6E5ED6" w:rsidR="0053047D" w:rsidRPr="00A34BA1" w:rsidRDefault="0053047D" w:rsidP="00A34BA1">
                                    <w:pPr>
                                      <w:pStyle w:val="NoSpacing"/>
                                      <w:spacing w:before="40" w:after="40"/>
                                      <w:rPr>
                                        <w:rStyle w:val="SubtleEmphasis"/>
                                        <w:i w:val="0"/>
                                        <w:iCs w:val="0"/>
                                        <w:caps/>
                                        <w:color w:val="4472C4" w:themeColor="accent1"/>
                                        <w:sz w:val="28"/>
                                        <w:szCs w:val="28"/>
                                      </w:rPr>
                                    </w:pPr>
                                    <w:r w:rsidRPr="00A34BA1">
                                      <w:rPr>
                                        <w:caps/>
                                        <w:color w:val="4472C4" w:themeColor="accent1"/>
                                        <w:sz w:val="28"/>
                                        <w:szCs w:val="28"/>
                                      </w:rPr>
                                      <w:t xml:space="preserve">PROJECT </w:t>
                                    </w:r>
                                    <w:r w:rsidR="00C80FD0">
                                      <w:rPr>
                                        <w:caps/>
                                        <w:color w:val="4472C4" w:themeColor="accent1"/>
                                        <w:sz w:val="28"/>
                                        <w:szCs w:val="28"/>
                                      </w:rPr>
                                      <w:t>CDHaven</w:t>
                                    </w:r>
                                  </w:p>
                                </w:sdtContent>
                              </w:sdt>
                              <w:p w14:paraId="02AAF2E9" w14:textId="2F3995FC" w:rsidR="0053047D" w:rsidRPr="00C82DD0" w:rsidRDefault="0053047D" w:rsidP="00EB4C81">
                                <w:pPr>
                                  <w:pStyle w:val="NoSpacing"/>
                                  <w:rPr>
                                    <w:rStyle w:val="SubtleEmphasis"/>
                                    <w:i w:val="0"/>
                                    <w:iCs w:val="0"/>
                                    <w:color w:val="auto"/>
                                  </w:rPr>
                                </w:pPr>
                                <w:r w:rsidRPr="00C82DD0">
                                  <w:rPr>
                                    <w:rStyle w:val="SubtleEmphasis"/>
                                    <w:i w:val="0"/>
                                    <w:iCs w:val="0"/>
                                    <w:color w:val="auto"/>
                                  </w:rPr>
                                  <w:t>Cohort: 2024</w:t>
                                </w:r>
                              </w:p>
                              <w:p w14:paraId="733578E8" w14:textId="14A95682" w:rsidR="0053047D" w:rsidRPr="00707C59" w:rsidRDefault="00C80FD0" w:rsidP="00EB4C81">
                                <w:pPr>
                                  <w:pStyle w:val="NoSpacing"/>
                                  <w:rPr>
                                    <w:rStyle w:val="SubtleEmphasis"/>
                                    <w:i w:val="0"/>
                                    <w:iCs w:val="0"/>
                                    <w:color w:val="auto"/>
                                  </w:rPr>
                                </w:pPr>
                                <w:r>
                                  <w:rPr>
                                    <w:rStyle w:val="SubtleEmphasis"/>
                                    <w:i w:val="0"/>
                                    <w:iCs w:val="0"/>
                                    <w:color w:val="auto"/>
                                  </w:rPr>
                                  <w:t>Developer</w:t>
                                </w:r>
                                <w:r w:rsidR="0053047D" w:rsidRPr="00707C59">
                                  <w:rPr>
                                    <w:rStyle w:val="SubtleEmphasis"/>
                                    <w:i w:val="0"/>
                                    <w:iCs w:val="0"/>
                                    <w:color w:val="auto"/>
                                  </w:rPr>
                                  <w:t xml:space="preserve">: </w:t>
                                </w:r>
                                <w:r w:rsidR="007F6B6F">
                                  <w:rPr>
                                    <w:rStyle w:val="SubtleEmphasis"/>
                                    <w:i w:val="0"/>
                                    <w:iCs w:val="0"/>
                                    <w:color w:val="auto"/>
                                  </w:rPr>
                                  <w:t>You</w:t>
                                </w:r>
                              </w:p>
                              <w:p w14:paraId="656C5930" w14:textId="60CFC840" w:rsidR="0053047D" w:rsidRPr="00707C59" w:rsidRDefault="0053047D" w:rsidP="00EB4C81">
                                <w:pPr>
                                  <w:pStyle w:val="NoSpacing"/>
                                  <w:rPr>
                                    <w:rStyle w:val="SubtleEmphasis"/>
                                    <w:i w:val="0"/>
                                    <w:iCs w:val="0"/>
                                    <w:color w:val="auto"/>
                                  </w:rPr>
                                </w:pPr>
                                <w:r w:rsidRPr="00707C59">
                                  <w:rPr>
                                    <w:rStyle w:val="SubtleEmphasis"/>
                                    <w:i w:val="0"/>
                                    <w:iCs w:val="0"/>
                                    <w:color w:val="auto"/>
                                  </w:rPr>
                                  <w:t>Versie: April 2024</w:t>
                                </w:r>
                              </w:p>
                              <w:p w14:paraId="08A66F6A" w14:textId="11E7896F" w:rsidR="0053047D" w:rsidRPr="00AD088C" w:rsidRDefault="0053047D" w:rsidP="00EB4C81">
                                <w:pPr>
                                  <w:pStyle w:val="NoSpacing"/>
                                  <w:rPr>
                                    <w:rStyle w:val="SubtleEmphasis"/>
                                    <w:i w:val="0"/>
                                    <w:iCs w:val="0"/>
                                    <w:color w:val="auto"/>
                                  </w:rPr>
                                </w:pPr>
                                <w:r w:rsidRPr="00AD088C">
                                  <w:rPr>
                                    <w:rStyle w:val="SubtleEmphasis"/>
                                    <w:i w:val="0"/>
                                    <w:iCs w:val="0"/>
                                    <w:color w:val="auto"/>
                                  </w:rPr>
                                  <w:t xml:space="preserve">Datum: </w:t>
                                </w:r>
                                <w:r w:rsidR="00A34BA1" w:rsidRPr="00AD088C">
                                  <w:rPr>
                                    <w:rStyle w:val="SubtleEmphasis"/>
                                    <w:i w:val="0"/>
                                    <w:iCs w:val="0"/>
                                    <w:color w:val="auto"/>
                                  </w:rPr>
                                  <w:t>2-7</w:t>
                                </w:r>
                                <w:r w:rsidRPr="00AD088C">
                                  <w:rPr>
                                    <w:rStyle w:val="SubtleEmphasis"/>
                                    <w:i w:val="0"/>
                                    <w:iCs w:val="0"/>
                                    <w:color w:val="auto"/>
                                  </w:rPr>
                                  <w:t>-2024</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416DCCB" id="_x0000_t202" coordsize="21600,21600" o:spt="202" path="m,l,21600r21600,l21600,xe">
                    <v:stroke joinstyle="miter"/>
                    <v:path gradientshapeok="t" o:connecttype="rect"/>
                  </v:shapetype>
                  <v:shape id="Text Box 129" o:spid="_x0000_s1026" type="#_x0000_t202" style="position:absolute;margin-left:-34.75pt;margin-top:635.65pt;width:453pt;height:38.15pt;z-index:251664384;visibility:visible;mso-wrap-style:square;mso-width-percent:1154;mso-height-percent:0;mso-wrap-distance-left:9pt;mso-wrap-distance-top:0;mso-wrap-distance-right:9pt;mso-wrap-distance-bottom:0;mso-position-horizontal:absolute;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rnXbAIAADg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0BE46CF3" w14:textId="6A6E5ED6" w:rsidR="0053047D" w:rsidRPr="00A34BA1" w:rsidRDefault="0053047D" w:rsidP="00A34BA1">
                              <w:pPr>
                                <w:pStyle w:val="NoSpacing"/>
                                <w:spacing w:before="40" w:after="40"/>
                                <w:rPr>
                                  <w:rStyle w:val="SubtleEmphasis"/>
                                  <w:i w:val="0"/>
                                  <w:iCs w:val="0"/>
                                  <w:caps/>
                                  <w:color w:val="4472C4" w:themeColor="accent1"/>
                                  <w:sz w:val="28"/>
                                  <w:szCs w:val="28"/>
                                </w:rPr>
                              </w:pPr>
                              <w:r w:rsidRPr="00A34BA1">
                                <w:rPr>
                                  <w:caps/>
                                  <w:color w:val="4472C4" w:themeColor="accent1"/>
                                  <w:sz w:val="28"/>
                                  <w:szCs w:val="28"/>
                                </w:rPr>
                                <w:t xml:space="preserve">PROJECT </w:t>
                              </w:r>
                              <w:r w:rsidR="00C80FD0">
                                <w:rPr>
                                  <w:caps/>
                                  <w:color w:val="4472C4" w:themeColor="accent1"/>
                                  <w:sz w:val="28"/>
                                  <w:szCs w:val="28"/>
                                </w:rPr>
                                <w:t>CDHaven</w:t>
                              </w:r>
                            </w:p>
                          </w:sdtContent>
                        </w:sdt>
                        <w:p w14:paraId="02AAF2E9" w14:textId="2F3995FC" w:rsidR="0053047D" w:rsidRPr="00C82DD0" w:rsidRDefault="0053047D" w:rsidP="00EB4C81">
                          <w:pPr>
                            <w:pStyle w:val="NoSpacing"/>
                            <w:rPr>
                              <w:rStyle w:val="SubtleEmphasis"/>
                              <w:i w:val="0"/>
                              <w:iCs w:val="0"/>
                              <w:color w:val="auto"/>
                            </w:rPr>
                          </w:pPr>
                          <w:r w:rsidRPr="00C82DD0">
                            <w:rPr>
                              <w:rStyle w:val="SubtleEmphasis"/>
                              <w:i w:val="0"/>
                              <w:iCs w:val="0"/>
                              <w:color w:val="auto"/>
                            </w:rPr>
                            <w:t>Cohort: 2024</w:t>
                          </w:r>
                        </w:p>
                        <w:p w14:paraId="733578E8" w14:textId="14A95682" w:rsidR="0053047D" w:rsidRPr="00707C59" w:rsidRDefault="00C80FD0" w:rsidP="00EB4C81">
                          <w:pPr>
                            <w:pStyle w:val="NoSpacing"/>
                            <w:rPr>
                              <w:rStyle w:val="SubtleEmphasis"/>
                              <w:i w:val="0"/>
                              <w:iCs w:val="0"/>
                              <w:color w:val="auto"/>
                            </w:rPr>
                          </w:pPr>
                          <w:r>
                            <w:rPr>
                              <w:rStyle w:val="SubtleEmphasis"/>
                              <w:i w:val="0"/>
                              <w:iCs w:val="0"/>
                              <w:color w:val="auto"/>
                            </w:rPr>
                            <w:t>Developer</w:t>
                          </w:r>
                          <w:r w:rsidR="0053047D" w:rsidRPr="00707C59">
                            <w:rPr>
                              <w:rStyle w:val="SubtleEmphasis"/>
                              <w:i w:val="0"/>
                              <w:iCs w:val="0"/>
                              <w:color w:val="auto"/>
                            </w:rPr>
                            <w:t xml:space="preserve">: </w:t>
                          </w:r>
                          <w:r w:rsidR="007F6B6F">
                            <w:rPr>
                              <w:rStyle w:val="SubtleEmphasis"/>
                              <w:i w:val="0"/>
                              <w:iCs w:val="0"/>
                              <w:color w:val="auto"/>
                            </w:rPr>
                            <w:t>You</w:t>
                          </w:r>
                        </w:p>
                        <w:p w14:paraId="656C5930" w14:textId="60CFC840" w:rsidR="0053047D" w:rsidRPr="00707C59" w:rsidRDefault="0053047D" w:rsidP="00EB4C81">
                          <w:pPr>
                            <w:pStyle w:val="NoSpacing"/>
                            <w:rPr>
                              <w:rStyle w:val="SubtleEmphasis"/>
                              <w:i w:val="0"/>
                              <w:iCs w:val="0"/>
                              <w:color w:val="auto"/>
                            </w:rPr>
                          </w:pPr>
                          <w:r w:rsidRPr="00707C59">
                            <w:rPr>
                              <w:rStyle w:val="SubtleEmphasis"/>
                              <w:i w:val="0"/>
                              <w:iCs w:val="0"/>
                              <w:color w:val="auto"/>
                            </w:rPr>
                            <w:t>Versie: April 2024</w:t>
                          </w:r>
                        </w:p>
                        <w:p w14:paraId="08A66F6A" w14:textId="11E7896F" w:rsidR="0053047D" w:rsidRPr="00AD088C" w:rsidRDefault="0053047D" w:rsidP="00EB4C81">
                          <w:pPr>
                            <w:pStyle w:val="NoSpacing"/>
                            <w:rPr>
                              <w:rStyle w:val="SubtleEmphasis"/>
                              <w:i w:val="0"/>
                              <w:iCs w:val="0"/>
                              <w:color w:val="auto"/>
                            </w:rPr>
                          </w:pPr>
                          <w:r w:rsidRPr="00AD088C">
                            <w:rPr>
                              <w:rStyle w:val="SubtleEmphasis"/>
                              <w:i w:val="0"/>
                              <w:iCs w:val="0"/>
                              <w:color w:val="auto"/>
                            </w:rPr>
                            <w:t xml:space="preserve">Datum: </w:t>
                          </w:r>
                          <w:r w:rsidR="00A34BA1" w:rsidRPr="00AD088C">
                            <w:rPr>
                              <w:rStyle w:val="SubtleEmphasis"/>
                              <w:i w:val="0"/>
                              <w:iCs w:val="0"/>
                              <w:color w:val="auto"/>
                            </w:rPr>
                            <w:t>2-7</w:t>
                          </w:r>
                          <w:r w:rsidRPr="00AD088C">
                            <w:rPr>
                              <w:rStyle w:val="SubtleEmphasis"/>
                              <w:i w:val="0"/>
                              <w:iCs w:val="0"/>
                              <w:color w:val="auto"/>
                            </w:rPr>
                            <w:t>-2024</w:t>
                          </w:r>
                        </w:p>
                      </w:txbxContent>
                    </v:textbox>
                    <w10:wrap type="square" anchorx="margin" anchory="page"/>
                  </v:shape>
                </w:pict>
              </mc:Fallback>
            </mc:AlternateContent>
          </w:r>
          <w:r w:rsidR="007A68DD">
            <w:rPr>
              <w:noProof/>
              <w:lang w:eastAsia="nl-NL"/>
            </w:rPr>
            <mc:AlternateContent>
              <mc:Choice Requires="wpg">
                <w:drawing>
                  <wp:anchor distT="0" distB="0" distL="114300" distR="114300" simplePos="0" relativeHeight="251659264" behindDoc="1" locked="0" layoutInCell="1" allowOverlap="1" wp14:anchorId="5F13A933" wp14:editId="104EEF3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1131D89" w14:textId="77777777" w:rsidR="0053047D"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53047D">
                                        <w:rPr>
                                          <w:color w:val="FFFFFF" w:themeColor="background1"/>
                                          <w:sz w:val="72"/>
                                          <w:szCs w:val="72"/>
                                        </w:rPr>
                                        <w:t>Behoefteanalyse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F13A933"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1131D89" w14:textId="77777777" w:rsidR="0053047D" w:rsidRDefault="005D0784">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3047D">
                                  <w:rPr>
                                    <w:color w:val="FFFFFF" w:themeColor="background1"/>
                                    <w:sz w:val="72"/>
                                    <w:szCs w:val="72"/>
                                  </w:rPr>
                                  <w:t>Behoefteanalyse</w:t>
                                </w:r>
                              </w:sdtContent>
                            </w:sdt>
                          </w:p>
                        </w:txbxContent>
                      </v:textbox>
                    </v:shape>
                    <v:shape id="Freef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7A68DD">
            <w:rPr>
              <w:noProof/>
              <w:lang w:eastAsia="nl-NL"/>
            </w:rPr>
            <mc:AlternateContent>
              <mc:Choice Requires="wps">
                <w:drawing>
                  <wp:anchor distT="0" distB="0" distL="114300" distR="114300" simplePos="0" relativeHeight="251662336" behindDoc="0" locked="0" layoutInCell="1" allowOverlap="1" wp14:anchorId="3F3B8A63" wp14:editId="6A38D267">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324A12" w14:textId="77777777" w:rsidR="0053047D"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53047D">
                                      <w:rPr>
                                        <w:caps/>
                                        <w:color w:val="7F7F7F" w:themeColor="text1" w:themeTint="80"/>
                                        <w:sz w:val="18"/>
                                        <w:szCs w:val="18"/>
                                      </w:rPr>
                                      <w:t>ROC Mondriaan</w:t>
                                    </w:r>
                                  </w:sdtContent>
                                </w:sdt>
                                <w:r w:rsidR="0053047D">
                                  <w:rPr>
                                    <w:caps/>
                                    <w:color w:val="7F7F7F" w:themeColor="text1" w:themeTint="80"/>
                                    <w:sz w:val="18"/>
                                    <w:szCs w:val="18"/>
                                  </w:rPr>
                                  <w:t> </w:t>
                                </w:r>
                                <w:r w:rsidR="0053047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53047D">
                                      <w:rPr>
                                        <w:color w:val="7F7F7F" w:themeColor="text1" w:themeTint="80"/>
                                        <w:sz w:val="18"/>
                                        <w:szCs w:val="18"/>
                                      </w:rPr>
                                      <w:t>Den Haag</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F3B8A63"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30324A12" w14:textId="77777777" w:rsidR="0053047D" w:rsidRDefault="005D0784">
                          <w:pPr>
                            <w:pStyle w:val="Geenafstand"/>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53047D">
                                <w:rPr>
                                  <w:caps/>
                                  <w:color w:val="7F7F7F" w:themeColor="text1" w:themeTint="80"/>
                                  <w:sz w:val="18"/>
                                  <w:szCs w:val="18"/>
                                </w:rPr>
                                <w:t>ROC Mondriaan</w:t>
                              </w:r>
                            </w:sdtContent>
                          </w:sdt>
                          <w:r w:rsidR="0053047D">
                            <w:rPr>
                              <w:caps/>
                              <w:color w:val="7F7F7F" w:themeColor="text1" w:themeTint="80"/>
                              <w:sz w:val="18"/>
                              <w:szCs w:val="18"/>
                            </w:rPr>
                            <w:t> </w:t>
                          </w:r>
                          <w:r w:rsidR="0053047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53047D">
                                <w:rPr>
                                  <w:color w:val="7F7F7F" w:themeColor="text1" w:themeTint="80"/>
                                  <w:sz w:val="18"/>
                                  <w:szCs w:val="18"/>
                                </w:rPr>
                                <w:t>Den Haag</w:t>
                              </w:r>
                            </w:sdtContent>
                          </w:sdt>
                        </w:p>
                      </w:txbxContent>
                    </v:textbox>
                    <w10:wrap type="square" anchorx="page" anchory="margin"/>
                  </v:shape>
                </w:pict>
              </mc:Fallback>
            </mc:AlternateContent>
          </w:r>
          <w:r w:rsidR="007A68DD">
            <w:rPr>
              <w:noProof/>
              <w:lang w:eastAsia="nl-NL"/>
            </w:rPr>
            <mc:AlternateContent>
              <mc:Choice Requires="wps">
                <w:drawing>
                  <wp:anchor distT="0" distB="0" distL="114300" distR="114300" simplePos="0" relativeHeight="251660288" behindDoc="0" locked="0" layoutInCell="1" allowOverlap="1" wp14:anchorId="20EC9C7A" wp14:editId="303BACB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6CDB0E94" w14:textId="498AB7BC" w:rsidR="0053047D" w:rsidRDefault="0053047D">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EC9C7A"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4472c4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EndPr/>
                          <w:sdtContent>
                            <w:p w14:paraId="6CDB0E94" w14:textId="498AB7BC" w:rsidR="0053047D" w:rsidRDefault="0053047D">
                              <w:pPr>
                                <w:pStyle w:val="Geenafstand"/>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sidR="007A68DD" w:rsidRPr="1DC373DD">
            <w:rPr>
              <w:rFonts w:eastAsiaTheme="minorEastAsia"/>
              <w:color w:val="595959" w:themeColor="text1" w:themeTint="A6"/>
              <w:sz w:val="28"/>
              <w:szCs w:val="28"/>
              <w:lang w:val="en-US"/>
            </w:rPr>
            <w:br w:type="page"/>
          </w:r>
        </w:p>
      </w:sdtContent>
    </w:sdt>
    <w:bookmarkStart w:id="0" w:name="_Toc170828578" w:displacedByCustomXml="next"/>
    <w:sdt>
      <w:sdtPr>
        <w:rPr>
          <w:rFonts w:asciiTheme="minorHAnsi" w:eastAsiaTheme="minorHAnsi" w:hAnsiTheme="minorHAnsi" w:cstheme="minorBidi"/>
          <w:color w:val="auto"/>
          <w:sz w:val="22"/>
          <w:szCs w:val="22"/>
        </w:rPr>
        <w:id w:val="2123725344"/>
        <w:docPartObj>
          <w:docPartGallery w:val="Table of Contents"/>
          <w:docPartUnique/>
        </w:docPartObj>
      </w:sdtPr>
      <w:sdtEndPr>
        <w:rPr>
          <w:b/>
          <w:bCs/>
        </w:rPr>
      </w:sdtEndPr>
      <w:sdtContent>
        <w:p w14:paraId="583704E6" w14:textId="77777777" w:rsidR="00F54C8A" w:rsidRDefault="00F54C8A" w:rsidP="00EB4C81">
          <w:pPr>
            <w:pStyle w:val="Heading1"/>
            <w:numPr>
              <w:ilvl w:val="0"/>
              <w:numId w:val="0"/>
            </w:numPr>
            <w:ind w:left="432" w:hanging="432"/>
          </w:pPr>
          <w:r>
            <w:t>Inhoud</w:t>
          </w:r>
          <w:bookmarkEnd w:id="0"/>
        </w:p>
        <w:p w14:paraId="31B02FCA" w14:textId="55180319" w:rsidR="007F6B6F" w:rsidRDefault="00F54C8A">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70828578" w:history="1">
            <w:r w:rsidR="007F6B6F" w:rsidRPr="008A1EB9">
              <w:rPr>
                <w:rStyle w:val="Hyperlink"/>
                <w:noProof/>
              </w:rPr>
              <w:t>Inhoud</w:t>
            </w:r>
            <w:r w:rsidR="007F6B6F">
              <w:rPr>
                <w:noProof/>
                <w:webHidden/>
              </w:rPr>
              <w:tab/>
            </w:r>
            <w:r w:rsidR="007F6B6F">
              <w:rPr>
                <w:noProof/>
                <w:webHidden/>
              </w:rPr>
              <w:fldChar w:fldCharType="begin"/>
            </w:r>
            <w:r w:rsidR="007F6B6F">
              <w:rPr>
                <w:noProof/>
                <w:webHidden/>
              </w:rPr>
              <w:instrText xml:space="preserve"> PAGEREF _Toc170828578 \h </w:instrText>
            </w:r>
            <w:r w:rsidR="007F6B6F">
              <w:rPr>
                <w:noProof/>
                <w:webHidden/>
              </w:rPr>
            </w:r>
            <w:r w:rsidR="007F6B6F">
              <w:rPr>
                <w:noProof/>
                <w:webHidden/>
              </w:rPr>
              <w:fldChar w:fldCharType="separate"/>
            </w:r>
            <w:r w:rsidR="007F6B6F">
              <w:rPr>
                <w:noProof/>
                <w:webHidden/>
              </w:rPr>
              <w:t>1</w:t>
            </w:r>
            <w:r w:rsidR="007F6B6F">
              <w:rPr>
                <w:noProof/>
                <w:webHidden/>
              </w:rPr>
              <w:fldChar w:fldCharType="end"/>
            </w:r>
          </w:hyperlink>
        </w:p>
        <w:p w14:paraId="4F26203D" w14:textId="4C33BCF4" w:rsidR="007F6B6F" w:rsidRDefault="007F6B6F">
          <w:pPr>
            <w:pStyle w:val="TOC1"/>
            <w:tabs>
              <w:tab w:val="left" w:pos="440"/>
              <w:tab w:val="right" w:leader="dot" w:pos="9016"/>
            </w:tabs>
            <w:rPr>
              <w:rFonts w:eastAsiaTheme="minorEastAsia"/>
              <w:noProof/>
              <w:kern w:val="2"/>
              <w:lang w:val="en-US"/>
              <w14:ligatures w14:val="standardContextual"/>
            </w:rPr>
          </w:pPr>
          <w:hyperlink w:anchor="_Toc170828579" w:history="1">
            <w:r w:rsidRPr="008A1EB9">
              <w:rPr>
                <w:rStyle w:val="Hyperlink"/>
                <w:noProof/>
              </w:rPr>
              <w:t>1</w:t>
            </w:r>
            <w:r>
              <w:rPr>
                <w:rFonts w:eastAsiaTheme="minorEastAsia"/>
                <w:noProof/>
                <w:kern w:val="2"/>
                <w:lang w:val="en-US"/>
                <w14:ligatures w14:val="standardContextual"/>
              </w:rPr>
              <w:tab/>
            </w:r>
            <w:r w:rsidRPr="008A1EB9">
              <w:rPr>
                <w:rStyle w:val="Hyperlink"/>
                <w:noProof/>
              </w:rPr>
              <w:t>Inleiding</w:t>
            </w:r>
            <w:r>
              <w:rPr>
                <w:noProof/>
                <w:webHidden/>
              </w:rPr>
              <w:tab/>
            </w:r>
            <w:r>
              <w:rPr>
                <w:noProof/>
                <w:webHidden/>
              </w:rPr>
              <w:fldChar w:fldCharType="begin"/>
            </w:r>
            <w:r>
              <w:rPr>
                <w:noProof/>
                <w:webHidden/>
              </w:rPr>
              <w:instrText xml:space="preserve"> PAGEREF _Toc170828579 \h </w:instrText>
            </w:r>
            <w:r>
              <w:rPr>
                <w:noProof/>
                <w:webHidden/>
              </w:rPr>
            </w:r>
            <w:r>
              <w:rPr>
                <w:noProof/>
                <w:webHidden/>
              </w:rPr>
              <w:fldChar w:fldCharType="separate"/>
            </w:r>
            <w:r>
              <w:rPr>
                <w:noProof/>
                <w:webHidden/>
              </w:rPr>
              <w:t>2</w:t>
            </w:r>
            <w:r>
              <w:rPr>
                <w:noProof/>
                <w:webHidden/>
              </w:rPr>
              <w:fldChar w:fldCharType="end"/>
            </w:r>
          </w:hyperlink>
        </w:p>
        <w:p w14:paraId="04AFB0EC" w14:textId="6A03A860" w:rsidR="007F6B6F" w:rsidRDefault="007F6B6F">
          <w:pPr>
            <w:pStyle w:val="TOC1"/>
            <w:tabs>
              <w:tab w:val="left" w:pos="440"/>
              <w:tab w:val="right" w:leader="dot" w:pos="9016"/>
            </w:tabs>
            <w:rPr>
              <w:rFonts w:eastAsiaTheme="minorEastAsia"/>
              <w:noProof/>
              <w:kern w:val="2"/>
              <w:lang w:val="en-US"/>
              <w14:ligatures w14:val="standardContextual"/>
            </w:rPr>
          </w:pPr>
          <w:hyperlink w:anchor="_Toc170828580" w:history="1">
            <w:r w:rsidRPr="008A1EB9">
              <w:rPr>
                <w:rStyle w:val="Hyperlink"/>
                <w:noProof/>
              </w:rPr>
              <w:t>2</w:t>
            </w:r>
            <w:r>
              <w:rPr>
                <w:rFonts w:eastAsiaTheme="minorEastAsia"/>
                <w:noProof/>
                <w:kern w:val="2"/>
                <w:lang w:val="en-US"/>
                <w14:ligatures w14:val="standardContextual"/>
              </w:rPr>
              <w:tab/>
            </w:r>
            <w:r w:rsidRPr="008A1EB9">
              <w:rPr>
                <w:rStyle w:val="Hyperlink"/>
                <w:noProof/>
              </w:rPr>
              <w:t>Doel</w:t>
            </w:r>
            <w:r>
              <w:rPr>
                <w:noProof/>
                <w:webHidden/>
              </w:rPr>
              <w:tab/>
            </w:r>
            <w:r>
              <w:rPr>
                <w:noProof/>
                <w:webHidden/>
              </w:rPr>
              <w:fldChar w:fldCharType="begin"/>
            </w:r>
            <w:r>
              <w:rPr>
                <w:noProof/>
                <w:webHidden/>
              </w:rPr>
              <w:instrText xml:space="preserve"> PAGEREF _Toc170828580 \h </w:instrText>
            </w:r>
            <w:r>
              <w:rPr>
                <w:noProof/>
                <w:webHidden/>
              </w:rPr>
            </w:r>
            <w:r>
              <w:rPr>
                <w:noProof/>
                <w:webHidden/>
              </w:rPr>
              <w:fldChar w:fldCharType="separate"/>
            </w:r>
            <w:r>
              <w:rPr>
                <w:noProof/>
                <w:webHidden/>
              </w:rPr>
              <w:t>2</w:t>
            </w:r>
            <w:r>
              <w:rPr>
                <w:noProof/>
                <w:webHidden/>
              </w:rPr>
              <w:fldChar w:fldCharType="end"/>
            </w:r>
          </w:hyperlink>
        </w:p>
        <w:p w14:paraId="632306FA" w14:textId="1615A3A6" w:rsidR="007F6B6F" w:rsidRDefault="007F6B6F">
          <w:pPr>
            <w:pStyle w:val="TOC1"/>
            <w:tabs>
              <w:tab w:val="left" w:pos="440"/>
              <w:tab w:val="right" w:leader="dot" w:pos="9016"/>
            </w:tabs>
            <w:rPr>
              <w:rFonts w:eastAsiaTheme="minorEastAsia"/>
              <w:noProof/>
              <w:kern w:val="2"/>
              <w:lang w:val="en-US"/>
              <w14:ligatures w14:val="standardContextual"/>
            </w:rPr>
          </w:pPr>
          <w:hyperlink w:anchor="_Toc170828581" w:history="1">
            <w:r w:rsidRPr="008A1EB9">
              <w:rPr>
                <w:rStyle w:val="Hyperlink"/>
                <w:noProof/>
              </w:rPr>
              <w:t>3</w:t>
            </w:r>
            <w:r>
              <w:rPr>
                <w:rFonts w:eastAsiaTheme="minorEastAsia"/>
                <w:noProof/>
                <w:kern w:val="2"/>
                <w:lang w:val="en-US"/>
                <w14:ligatures w14:val="standardContextual"/>
              </w:rPr>
              <w:tab/>
            </w:r>
            <w:r w:rsidRPr="008A1EB9">
              <w:rPr>
                <w:rStyle w:val="Hyperlink"/>
                <w:noProof/>
              </w:rPr>
              <w:t>Het product</w:t>
            </w:r>
            <w:r>
              <w:rPr>
                <w:noProof/>
                <w:webHidden/>
              </w:rPr>
              <w:tab/>
            </w:r>
            <w:r>
              <w:rPr>
                <w:noProof/>
                <w:webHidden/>
              </w:rPr>
              <w:fldChar w:fldCharType="begin"/>
            </w:r>
            <w:r>
              <w:rPr>
                <w:noProof/>
                <w:webHidden/>
              </w:rPr>
              <w:instrText xml:space="preserve"> PAGEREF _Toc170828581 \h </w:instrText>
            </w:r>
            <w:r>
              <w:rPr>
                <w:noProof/>
                <w:webHidden/>
              </w:rPr>
            </w:r>
            <w:r>
              <w:rPr>
                <w:noProof/>
                <w:webHidden/>
              </w:rPr>
              <w:fldChar w:fldCharType="separate"/>
            </w:r>
            <w:r>
              <w:rPr>
                <w:noProof/>
                <w:webHidden/>
              </w:rPr>
              <w:t>2</w:t>
            </w:r>
            <w:r>
              <w:rPr>
                <w:noProof/>
                <w:webHidden/>
              </w:rPr>
              <w:fldChar w:fldCharType="end"/>
            </w:r>
          </w:hyperlink>
        </w:p>
        <w:p w14:paraId="51CF9C55" w14:textId="5312E740" w:rsidR="007F6B6F" w:rsidRDefault="007F6B6F">
          <w:pPr>
            <w:pStyle w:val="TOC1"/>
            <w:tabs>
              <w:tab w:val="left" w:pos="440"/>
              <w:tab w:val="right" w:leader="dot" w:pos="9016"/>
            </w:tabs>
            <w:rPr>
              <w:rFonts w:eastAsiaTheme="minorEastAsia"/>
              <w:noProof/>
              <w:kern w:val="2"/>
              <w:lang w:val="en-US"/>
              <w14:ligatures w14:val="standardContextual"/>
            </w:rPr>
          </w:pPr>
          <w:hyperlink w:anchor="_Toc170828582" w:history="1">
            <w:r w:rsidRPr="008A1EB9">
              <w:rPr>
                <w:rStyle w:val="Hyperlink"/>
                <w:noProof/>
              </w:rPr>
              <w:t>4</w:t>
            </w:r>
            <w:r>
              <w:rPr>
                <w:rFonts w:eastAsiaTheme="minorEastAsia"/>
                <w:noProof/>
                <w:kern w:val="2"/>
                <w:lang w:val="en-US"/>
                <w14:ligatures w14:val="standardContextual"/>
              </w:rPr>
              <w:tab/>
            </w:r>
            <w:r w:rsidRPr="008A1EB9">
              <w:rPr>
                <w:rStyle w:val="Hyperlink"/>
                <w:noProof/>
              </w:rPr>
              <w:t>Technieken en codeconventies</w:t>
            </w:r>
            <w:r>
              <w:rPr>
                <w:noProof/>
                <w:webHidden/>
              </w:rPr>
              <w:tab/>
            </w:r>
            <w:r>
              <w:rPr>
                <w:noProof/>
                <w:webHidden/>
              </w:rPr>
              <w:fldChar w:fldCharType="begin"/>
            </w:r>
            <w:r>
              <w:rPr>
                <w:noProof/>
                <w:webHidden/>
              </w:rPr>
              <w:instrText xml:space="preserve"> PAGEREF _Toc170828582 \h </w:instrText>
            </w:r>
            <w:r>
              <w:rPr>
                <w:noProof/>
                <w:webHidden/>
              </w:rPr>
            </w:r>
            <w:r>
              <w:rPr>
                <w:noProof/>
                <w:webHidden/>
              </w:rPr>
              <w:fldChar w:fldCharType="separate"/>
            </w:r>
            <w:r>
              <w:rPr>
                <w:noProof/>
                <w:webHidden/>
              </w:rPr>
              <w:t>2</w:t>
            </w:r>
            <w:r>
              <w:rPr>
                <w:noProof/>
                <w:webHidden/>
              </w:rPr>
              <w:fldChar w:fldCharType="end"/>
            </w:r>
          </w:hyperlink>
        </w:p>
        <w:p w14:paraId="32DEC29A" w14:textId="24AD37DB" w:rsidR="00F54C8A" w:rsidRDefault="00F54C8A">
          <w:r>
            <w:rPr>
              <w:b/>
              <w:bCs/>
            </w:rPr>
            <w:fldChar w:fldCharType="end"/>
          </w:r>
        </w:p>
      </w:sdtContent>
    </w:sdt>
    <w:p w14:paraId="26DC6636" w14:textId="77777777" w:rsidR="007A68DD" w:rsidRDefault="007A68DD">
      <w:pPr>
        <w:rPr>
          <w:rFonts w:asciiTheme="majorHAnsi" w:eastAsiaTheme="majorEastAsia" w:hAnsiTheme="majorHAnsi" w:cstheme="majorBidi"/>
          <w:color w:val="2F5496" w:themeColor="accent1" w:themeShade="BF"/>
          <w:sz w:val="32"/>
          <w:szCs w:val="32"/>
        </w:rPr>
      </w:pPr>
      <w:r>
        <w:br w:type="page"/>
      </w:r>
    </w:p>
    <w:p w14:paraId="7049FE68" w14:textId="35E3B0D4" w:rsidR="00F54C8A" w:rsidRDefault="007F6B6F" w:rsidP="00820376">
      <w:pPr>
        <w:pStyle w:val="Heading1"/>
      </w:pPr>
      <w:r>
        <w:lastRenderedPageBreak/>
        <w:t>Onderwerp</w:t>
      </w:r>
    </w:p>
    <w:p w14:paraId="5394AD55" w14:textId="6A001464" w:rsidR="007F6B6F" w:rsidRPr="007F6B6F" w:rsidRDefault="007F6B6F" w:rsidP="007F6B6F">
      <w:pPr>
        <w:ind w:left="432"/>
      </w:pPr>
      <w:r>
        <w:t xml:space="preserve">CDHaven is een applicatie waar gebruikers, net als steam, games kunnen publiceren en kopen om te spelen. Jouw doel is om een backend </w:t>
      </w:r>
      <w:r w:rsidR="00CD2E29">
        <w:t xml:space="preserve">REST </w:t>
      </w:r>
      <w:r>
        <w:t>API te bouwen als start voor de twee delige project.</w:t>
      </w:r>
      <w:r w:rsidR="00CD2E29">
        <w:t xml:space="preserve"> Een REST API is een API waarbij je JSON requests naar de server kan sturen, en JSON antwoorden terug kan verwachten. Als admin kan je onderdelen in de database base zetten zodat gebruikers het kunnen pullen.</w:t>
      </w:r>
    </w:p>
    <w:p w14:paraId="0A6B7760" w14:textId="0E010A63" w:rsidR="00A257DF" w:rsidRDefault="00AD088C" w:rsidP="00222411">
      <w:pPr>
        <w:pStyle w:val="Heading1"/>
      </w:pPr>
      <w:bookmarkStart w:id="1" w:name="_Toc170828580"/>
      <w:r>
        <w:t>Doe</w:t>
      </w:r>
      <w:bookmarkEnd w:id="1"/>
      <w:r w:rsidR="00CD2E29">
        <w:t>l</w:t>
      </w:r>
    </w:p>
    <w:p w14:paraId="607420F9" w14:textId="3EC9381B" w:rsidR="00DE5AC7" w:rsidRPr="00CD2E29" w:rsidRDefault="00CD2E29" w:rsidP="00707C59">
      <w:pPr>
        <w:ind w:left="432"/>
        <w:rPr>
          <w:rFonts w:asciiTheme="majorHAnsi" w:eastAsiaTheme="majorEastAsia" w:hAnsiTheme="majorHAnsi" w:cstheme="majorBidi"/>
          <w:color w:val="2F5496" w:themeColor="accent1" w:themeShade="BF"/>
          <w:sz w:val="32"/>
          <w:szCs w:val="32"/>
        </w:rPr>
      </w:pPr>
      <w:r w:rsidRPr="00CD2E29">
        <w:t>Je kan JSON requests stur</w:t>
      </w:r>
      <w:r>
        <w:t xml:space="preserve">en via de programma “Postman” om data van de CDHaven te weergeven. </w:t>
      </w:r>
    </w:p>
    <w:p w14:paraId="2B7BDFF7" w14:textId="4F6DBFC0" w:rsidR="00A257DF" w:rsidRDefault="007A68DD" w:rsidP="00222411">
      <w:pPr>
        <w:pStyle w:val="Heading1"/>
      </w:pPr>
      <w:bookmarkStart w:id="2" w:name="_Toc170828581"/>
      <w:r>
        <w:t xml:space="preserve">Het </w:t>
      </w:r>
      <w:r w:rsidR="00056AB7">
        <w:t>p</w:t>
      </w:r>
      <w:r>
        <w:t>roduc</w:t>
      </w:r>
      <w:bookmarkEnd w:id="2"/>
      <w:r w:rsidR="00CD2E29">
        <w:t>t</w:t>
      </w:r>
    </w:p>
    <w:p w14:paraId="156C1C58" w14:textId="13D696D6" w:rsidR="000C1179" w:rsidRDefault="00707C59" w:rsidP="00707C59">
      <w:pPr>
        <w:ind w:left="432"/>
      </w:pPr>
      <w:r>
        <w:t>Eisen:</w:t>
      </w:r>
    </w:p>
    <w:p w14:paraId="2DEE6FB2" w14:textId="10272ED6" w:rsidR="0044497E" w:rsidRDefault="00CD2E29" w:rsidP="00707C59">
      <w:pPr>
        <w:pStyle w:val="ListParagraph"/>
        <w:numPr>
          <w:ilvl w:val="0"/>
          <w:numId w:val="5"/>
        </w:numPr>
      </w:pPr>
      <w:r>
        <w:t>Gebruikers kunnen (public) data van games, gebruikers, developers en publishers pakken vanuit JSON requests naar de CDHaven API</w:t>
      </w:r>
    </w:p>
    <w:p w14:paraId="0C6FAF1B" w14:textId="1FC64AC6" w:rsidR="00CD2E29" w:rsidRPr="006A0152" w:rsidRDefault="00CD2E29" w:rsidP="00707C59">
      <w:pPr>
        <w:pStyle w:val="ListParagraph"/>
        <w:numPr>
          <w:ilvl w:val="0"/>
          <w:numId w:val="5"/>
        </w:numPr>
      </w:pPr>
      <w:r>
        <w:t>Als developer kan je Postman gebruiker om je API te testen. Postman bezit namelijk de mogelijkheid om JSON requests naar je server te sturen.</w:t>
      </w:r>
    </w:p>
    <w:p w14:paraId="0EAFB280" w14:textId="4744F614" w:rsidR="003C20F8" w:rsidRDefault="003C20F8" w:rsidP="003C20F8">
      <w:pPr>
        <w:pStyle w:val="Heading1"/>
      </w:pPr>
      <w:bookmarkStart w:id="3" w:name="_Toc170828582"/>
      <w:r>
        <w:t xml:space="preserve">Technieken </w:t>
      </w:r>
      <w:r w:rsidR="007F6B6F">
        <w:t>e</w:t>
      </w:r>
      <w:r>
        <w:t>n codeconventie</w:t>
      </w:r>
      <w:bookmarkEnd w:id="3"/>
      <w:r w:rsidR="00CD2E29">
        <w:t>s</w:t>
      </w:r>
    </w:p>
    <w:p w14:paraId="22C1F389" w14:textId="33EF20B1" w:rsidR="002615C4" w:rsidRDefault="00CD2E29" w:rsidP="00CD2E29">
      <w:pPr>
        <w:ind w:left="432"/>
      </w:pPr>
      <w:r>
        <w:t>Laravel (REST API)</w:t>
      </w:r>
    </w:p>
    <w:p w14:paraId="0F182017" w14:textId="5F71A45F" w:rsidR="00CD2E29" w:rsidRDefault="00CD2E29" w:rsidP="00CD2E29">
      <w:pPr>
        <w:ind w:left="432"/>
      </w:pPr>
      <w:r>
        <w:t>JSON</w:t>
      </w:r>
    </w:p>
    <w:p w14:paraId="2E4BF04C" w14:textId="1F86BCEC" w:rsidR="00CD2E29" w:rsidRDefault="00CD2E29" w:rsidP="00CD2E29">
      <w:pPr>
        <w:ind w:left="432"/>
      </w:pPr>
      <w:r>
        <w:t>Postman API testing</w:t>
      </w:r>
    </w:p>
    <w:p w14:paraId="30DD6327" w14:textId="01A08D66" w:rsidR="00CD2E29" w:rsidRDefault="00CD2E29" w:rsidP="00CD2E29">
      <w:pPr>
        <w:ind w:left="432"/>
      </w:pPr>
      <w:r>
        <w:t>camelCase voor variablen</w:t>
      </w:r>
    </w:p>
    <w:p w14:paraId="574B05FE" w14:textId="5D3726F3" w:rsidR="00CD2E29" w:rsidRDefault="00CD2E29" w:rsidP="00CD2E29">
      <w:pPr>
        <w:ind w:left="432"/>
      </w:pPr>
      <w:r>
        <w:t>PascalCase voor entities</w:t>
      </w:r>
    </w:p>
    <w:p w14:paraId="35163E19" w14:textId="77777777" w:rsidR="00CD2E29" w:rsidRDefault="00CD2E29" w:rsidP="00CD2E29">
      <w:pPr>
        <w:ind w:left="432"/>
      </w:pPr>
    </w:p>
    <w:p w14:paraId="4371507E" w14:textId="6D29C803" w:rsidR="00CD2E29" w:rsidRDefault="00CD2E29">
      <w:r>
        <w:br w:type="page"/>
      </w:r>
    </w:p>
    <w:p w14:paraId="76EB1DE9" w14:textId="5593E75C" w:rsidR="00CD2E29" w:rsidRDefault="00CD2E29" w:rsidP="00CD2E29">
      <w:pPr>
        <w:pStyle w:val="Heading1"/>
      </w:pPr>
      <w:r>
        <w:lastRenderedPageBreak/>
        <w:t>Database</w:t>
      </w:r>
    </w:p>
    <w:p w14:paraId="236DB457" w14:textId="7C57CBB0" w:rsidR="00CD2E29" w:rsidRDefault="00CD2E29" w:rsidP="00CD2E29">
      <w:r>
        <w:rPr>
          <w:noProof/>
        </w:rPr>
        <w:drawing>
          <wp:inline distT="0" distB="0" distL="0" distR="0" wp14:anchorId="4F2E2941" wp14:editId="502CA0E1">
            <wp:extent cx="5731510" cy="2398395"/>
            <wp:effectExtent l="0" t="0" r="2540" b="1905"/>
            <wp:docPr id="941356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356633" name=""/>
                    <pic:cNvPicPr/>
                  </pic:nvPicPr>
                  <pic:blipFill>
                    <a:blip r:embed="rId12"/>
                    <a:stretch>
                      <a:fillRect/>
                    </a:stretch>
                  </pic:blipFill>
                  <pic:spPr>
                    <a:xfrm>
                      <a:off x="0" y="0"/>
                      <a:ext cx="5731510" cy="2398395"/>
                    </a:xfrm>
                    <a:prstGeom prst="rect">
                      <a:avLst/>
                    </a:prstGeom>
                  </pic:spPr>
                </pic:pic>
              </a:graphicData>
            </a:graphic>
          </wp:inline>
        </w:drawing>
      </w:r>
    </w:p>
    <w:p w14:paraId="29A36D9A" w14:textId="5300CE90" w:rsidR="00CD2E29" w:rsidRDefault="00494FD5" w:rsidP="00CD2E29">
      <w:r>
        <w:rPr>
          <w:noProof/>
        </w:rPr>
        <w:drawing>
          <wp:inline distT="0" distB="0" distL="0" distR="0" wp14:anchorId="61015ADA" wp14:editId="0514E32C">
            <wp:extent cx="5731510" cy="3416300"/>
            <wp:effectExtent l="0" t="0" r="2540" b="0"/>
            <wp:docPr id="187709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09735" name=""/>
                    <pic:cNvPicPr/>
                  </pic:nvPicPr>
                  <pic:blipFill>
                    <a:blip r:embed="rId13"/>
                    <a:stretch>
                      <a:fillRect/>
                    </a:stretch>
                  </pic:blipFill>
                  <pic:spPr>
                    <a:xfrm>
                      <a:off x="0" y="0"/>
                      <a:ext cx="5731510" cy="3416300"/>
                    </a:xfrm>
                    <a:prstGeom prst="rect">
                      <a:avLst/>
                    </a:prstGeom>
                  </pic:spPr>
                </pic:pic>
              </a:graphicData>
            </a:graphic>
          </wp:inline>
        </w:drawing>
      </w:r>
    </w:p>
    <w:p w14:paraId="1393824D" w14:textId="1CFA8816" w:rsidR="00494FD5" w:rsidRDefault="00494FD5">
      <w:r>
        <w:br w:type="page"/>
      </w:r>
    </w:p>
    <w:p w14:paraId="52436BBD" w14:textId="119D4AA8" w:rsidR="00494FD5" w:rsidRDefault="00494FD5" w:rsidP="00494FD5">
      <w:pPr>
        <w:pStyle w:val="Heading1"/>
      </w:pPr>
      <w:r>
        <w:lastRenderedPageBreak/>
        <w:t>JSON Request Voorbeeld:</w:t>
      </w:r>
    </w:p>
    <w:p w14:paraId="4506BB93" w14:textId="3E8780DE" w:rsidR="00494FD5" w:rsidRDefault="00494FD5" w:rsidP="00494FD5">
      <w:pPr>
        <w:ind w:left="432"/>
      </w:pPr>
      <w:r>
        <w:t>Jouw doel is om een ID van een game of publisher, etc, aan te vragen aan de server</w:t>
      </w:r>
    </w:p>
    <w:p w14:paraId="726C3348" w14:textId="3BF84752" w:rsidR="00494FD5" w:rsidRDefault="00494FD5" w:rsidP="00494FD5">
      <w:pPr>
        <w:ind w:left="432"/>
      </w:pPr>
      <w:r>
        <w:t>{</w:t>
      </w:r>
    </w:p>
    <w:p w14:paraId="06A8CCA2" w14:textId="1A7B173F" w:rsidR="00494FD5" w:rsidRDefault="00494FD5" w:rsidP="00494FD5">
      <w:pPr>
        <w:ind w:left="432"/>
      </w:pPr>
      <w:r>
        <w:tab/>
        <w:t>“type”: “game”,</w:t>
      </w:r>
    </w:p>
    <w:p w14:paraId="12FAB7F9" w14:textId="2A1718E9" w:rsidR="00494FD5" w:rsidRDefault="00494FD5" w:rsidP="00494FD5">
      <w:pPr>
        <w:ind w:left="432"/>
      </w:pPr>
      <w:r>
        <w:tab/>
        <w:t>“id”: 1</w:t>
      </w:r>
    </w:p>
    <w:p w14:paraId="0F8E9F36" w14:textId="6D7E8BD8" w:rsidR="00494FD5" w:rsidRDefault="00494FD5" w:rsidP="00494FD5">
      <w:pPr>
        <w:ind w:left="432"/>
      </w:pPr>
      <w:r>
        <w:t>}</w:t>
      </w:r>
    </w:p>
    <w:p w14:paraId="4CC16CFF" w14:textId="77777777" w:rsidR="00494FD5" w:rsidRDefault="00494FD5" w:rsidP="00494FD5">
      <w:pPr>
        <w:ind w:left="432"/>
      </w:pPr>
    </w:p>
    <w:p w14:paraId="37F8BB39" w14:textId="6AC6530B" w:rsidR="00494FD5" w:rsidRDefault="00494FD5" w:rsidP="00494FD5">
      <w:pPr>
        <w:ind w:left="432"/>
      </w:pPr>
      <w:r>
        <w:t>Je kan het complexer maken door bijvoorbeeld de gebruiker zijn identificatie te vragen.</w:t>
      </w:r>
    </w:p>
    <w:p w14:paraId="12F8C5E1" w14:textId="77777777" w:rsidR="00494FD5" w:rsidRDefault="00494FD5" w:rsidP="00494FD5">
      <w:pPr>
        <w:ind w:left="432"/>
      </w:pPr>
      <w:r>
        <w:t>{</w:t>
      </w:r>
    </w:p>
    <w:p w14:paraId="6CCC135D" w14:textId="77777777" w:rsidR="00494FD5" w:rsidRDefault="00494FD5" w:rsidP="00494FD5">
      <w:pPr>
        <w:ind w:left="432"/>
      </w:pPr>
      <w:r>
        <w:tab/>
        <w:t>“type”: “game”,</w:t>
      </w:r>
    </w:p>
    <w:p w14:paraId="6C0FD3B0" w14:textId="77777777" w:rsidR="00494FD5" w:rsidRDefault="00494FD5" w:rsidP="00494FD5">
      <w:pPr>
        <w:ind w:left="432"/>
      </w:pPr>
      <w:r>
        <w:tab/>
        <w:t>“id”: 1</w:t>
      </w:r>
    </w:p>
    <w:p w14:paraId="3E249762" w14:textId="0C154071" w:rsidR="00494FD5" w:rsidRDefault="00494FD5" w:rsidP="00494FD5">
      <w:pPr>
        <w:ind w:left="432"/>
      </w:pPr>
      <w:r>
        <w:tab/>
        <w:t>“login”:</w:t>
      </w:r>
    </w:p>
    <w:p w14:paraId="4AD70493" w14:textId="1ECBD5C5" w:rsidR="00494FD5" w:rsidRDefault="00494FD5" w:rsidP="00494FD5">
      <w:pPr>
        <w:ind w:left="432"/>
      </w:pPr>
      <w:r>
        <w:tab/>
        <w:t>{</w:t>
      </w:r>
    </w:p>
    <w:p w14:paraId="5570CF49" w14:textId="7A53E4C8" w:rsidR="00494FD5" w:rsidRDefault="00494FD5" w:rsidP="00494FD5">
      <w:pPr>
        <w:ind w:left="432"/>
      </w:pPr>
      <w:r>
        <w:tab/>
      </w:r>
      <w:r>
        <w:tab/>
        <w:t>“email”: “</w:t>
      </w:r>
      <w:hyperlink r:id="rId14" w:history="1">
        <w:r w:rsidRPr="002601D2">
          <w:rPr>
            <w:rStyle w:val="Hyperlink"/>
          </w:rPr>
          <w:t>testuser@gmail.com</w:t>
        </w:r>
      </w:hyperlink>
      <w:r>
        <w:t>”,</w:t>
      </w:r>
    </w:p>
    <w:p w14:paraId="2F3A4A0F" w14:textId="44CCE3FC" w:rsidR="00494FD5" w:rsidRPr="00494FD5" w:rsidRDefault="00494FD5" w:rsidP="00494FD5">
      <w:pPr>
        <w:ind w:left="432"/>
      </w:pPr>
      <w:r>
        <w:tab/>
      </w:r>
      <w:r>
        <w:tab/>
        <w:t>“password”: “testuser” /* kan ook met een api key gedaan worden, hoef je niet</w:t>
      </w:r>
      <w:r>
        <w:br/>
      </w:r>
      <w:r>
        <w:tab/>
      </w:r>
      <w:r>
        <w:tab/>
      </w:r>
      <w:r>
        <w:tab/>
      </w:r>
      <w:r>
        <w:tab/>
      </w:r>
      <w:r>
        <w:tab/>
        <w:t xml:space="preserve">  gelijk email en wachtwoord door te geven */</w:t>
      </w:r>
    </w:p>
    <w:p w14:paraId="3638FF59" w14:textId="77777777" w:rsidR="00494FD5" w:rsidRDefault="00494FD5" w:rsidP="00494FD5">
      <w:pPr>
        <w:ind w:left="432"/>
      </w:pPr>
      <w:r>
        <w:t>}</w:t>
      </w:r>
    </w:p>
    <w:p w14:paraId="4534E6E2" w14:textId="77777777" w:rsidR="00494FD5" w:rsidRDefault="00494FD5" w:rsidP="00494FD5">
      <w:pPr>
        <w:ind w:left="432"/>
      </w:pPr>
    </w:p>
    <w:p w14:paraId="6ABDC84C" w14:textId="77777777" w:rsidR="00494FD5" w:rsidRPr="00494FD5" w:rsidRDefault="00494FD5" w:rsidP="00494FD5">
      <w:pPr>
        <w:ind w:left="432"/>
      </w:pPr>
    </w:p>
    <w:sectPr w:rsidR="00494FD5" w:rsidRPr="00494FD5" w:rsidSect="00A257DF">
      <w:headerReference w:type="default"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4A6B79" w14:textId="77777777" w:rsidR="00D257E0" w:rsidRDefault="00D257E0" w:rsidP="00A257DF">
      <w:pPr>
        <w:spacing w:after="0" w:line="240" w:lineRule="auto"/>
      </w:pPr>
      <w:r>
        <w:separator/>
      </w:r>
    </w:p>
  </w:endnote>
  <w:endnote w:type="continuationSeparator" w:id="0">
    <w:p w14:paraId="2D74DD49" w14:textId="77777777" w:rsidR="00D257E0" w:rsidRDefault="00D257E0" w:rsidP="00A2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57563" w14:textId="1E863A40" w:rsidR="0053047D" w:rsidRPr="00707C59" w:rsidRDefault="0053047D" w:rsidP="00222411">
    <w:pPr>
      <w:pStyle w:val="Footer"/>
      <w:rPr>
        <w:lang w:val="en-US"/>
      </w:rPr>
    </w:pPr>
    <w:bookmarkStart w:id="6" w:name="_Hlk45091963"/>
    <w:proofErr w:type="spellStart"/>
    <w:r w:rsidRPr="00707C59">
      <w:rPr>
        <w:lang w:val="en-US"/>
      </w:rPr>
      <w:t>Klant</w:t>
    </w:r>
    <w:proofErr w:type="spellEnd"/>
    <w:r w:rsidRPr="00707C59">
      <w:rPr>
        <w:lang w:val="en-US"/>
      </w:rPr>
      <w:t xml:space="preserve">: </w:t>
    </w:r>
    <w:bookmarkEnd w:id="6"/>
    <w:r w:rsidRPr="00707C59">
      <w:rPr>
        <w:lang w:val="en-US"/>
      </w:rPr>
      <w:t>Playground Inc.</w:t>
    </w:r>
    <w:r w:rsidRPr="00707C59">
      <w:rPr>
        <w:lang w:val="en-US"/>
      </w:rPr>
      <w:tab/>
      <w:t xml:space="preserve">ROC </w:t>
    </w:r>
    <w:proofErr w:type="spellStart"/>
    <w:r w:rsidRPr="00707C59">
      <w:rPr>
        <w:lang w:val="en-US"/>
      </w:rPr>
      <w:t>Mondriaan</w:t>
    </w:r>
    <w:proofErr w:type="spellEnd"/>
    <w:r w:rsidRPr="00707C59">
      <w:rPr>
        <w:lang w:val="en-US"/>
      </w:rPr>
      <w:tab/>
    </w:r>
    <w:sdt>
      <w:sdtPr>
        <w:id w:val="-871072171"/>
        <w:docPartObj>
          <w:docPartGallery w:val="Page Numbers (Bottom of Page)"/>
          <w:docPartUnique/>
        </w:docPartObj>
      </w:sdtPr>
      <w:sdtContent>
        <w:sdt>
          <w:sdtPr>
            <w:id w:val="-1769616900"/>
            <w:docPartObj>
              <w:docPartGallery w:val="Page Numbers (Top of Page)"/>
              <w:docPartUnique/>
            </w:docPartObj>
          </w:sdtPr>
          <w:sdtContent>
            <w:r w:rsidRPr="00707C59">
              <w:rPr>
                <w:lang w:val="en-US"/>
              </w:rPr>
              <w:t xml:space="preserve">Page </w:t>
            </w:r>
            <w:r>
              <w:rPr>
                <w:b/>
                <w:bCs/>
                <w:sz w:val="24"/>
                <w:szCs w:val="24"/>
              </w:rPr>
              <w:fldChar w:fldCharType="begin"/>
            </w:r>
            <w:r w:rsidRPr="00707C59">
              <w:rPr>
                <w:b/>
                <w:bCs/>
                <w:lang w:val="en-US"/>
              </w:rPr>
              <w:instrText xml:space="preserve"> PAGE </w:instrText>
            </w:r>
            <w:r>
              <w:rPr>
                <w:b/>
                <w:bCs/>
                <w:sz w:val="24"/>
                <w:szCs w:val="24"/>
              </w:rPr>
              <w:fldChar w:fldCharType="separate"/>
            </w:r>
            <w:r w:rsidR="00F45771">
              <w:rPr>
                <w:b/>
                <w:bCs/>
                <w:noProof/>
                <w:lang w:val="en-US"/>
              </w:rPr>
              <w:t>4</w:t>
            </w:r>
            <w:r>
              <w:rPr>
                <w:b/>
                <w:bCs/>
                <w:sz w:val="24"/>
                <w:szCs w:val="24"/>
              </w:rPr>
              <w:fldChar w:fldCharType="end"/>
            </w:r>
            <w:r w:rsidRPr="00707C59">
              <w:rPr>
                <w:lang w:val="en-US"/>
              </w:rPr>
              <w:t xml:space="preserve"> of </w:t>
            </w:r>
            <w:r>
              <w:rPr>
                <w:b/>
                <w:bCs/>
                <w:sz w:val="24"/>
                <w:szCs w:val="24"/>
              </w:rPr>
              <w:fldChar w:fldCharType="begin"/>
            </w:r>
            <w:r w:rsidRPr="00707C59">
              <w:rPr>
                <w:b/>
                <w:bCs/>
                <w:lang w:val="en-US"/>
              </w:rPr>
              <w:instrText xml:space="preserve"> NUMPAGES  </w:instrText>
            </w:r>
            <w:r>
              <w:rPr>
                <w:b/>
                <w:bCs/>
                <w:sz w:val="24"/>
                <w:szCs w:val="24"/>
              </w:rPr>
              <w:fldChar w:fldCharType="separate"/>
            </w:r>
            <w:r w:rsidR="00F45771">
              <w:rPr>
                <w:b/>
                <w:bCs/>
                <w:noProof/>
                <w:lang w:val="en-US"/>
              </w:rPr>
              <w:t>5</w:t>
            </w:r>
            <w:r>
              <w:rPr>
                <w:b/>
                <w:bCs/>
                <w:sz w:val="24"/>
                <w:szCs w:val="24"/>
              </w:rPr>
              <w:fldChar w:fldCharType="end"/>
            </w:r>
          </w:sdtContent>
        </w:sdt>
      </w:sdtContent>
    </w:sdt>
  </w:p>
  <w:p w14:paraId="1E5514EF" w14:textId="77777777" w:rsidR="0053047D" w:rsidRPr="00707C59" w:rsidRDefault="0053047D">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3BBD02" w14:textId="77777777" w:rsidR="00D257E0" w:rsidRDefault="00D257E0" w:rsidP="00A257DF">
      <w:pPr>
        <w:spacing w:after="0" w:line="240" w:lineRule="auto"/>
      </w:pPr>
      <w:r>
        <w:separator/>
      </w:r>
    </w:p>
  </w:footnote>
  <w:footnote w:type="continuationSeparator" w:id="0">
    <w:p w14:paraId="29635FE2" w14:textId="77777777" w:rsidR="00D257E0" w:rsidRDefault="00D257E0" w:rsidP="00A2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C1C0B2" w14:textId="1C2BCAEC" w:rsidR="0053047D" w:rsidRDefault="0053047D">
    <w:pPr>
      <w:pStyle w:val="Header"/>
    </w:pPr>
    <w:bookmarkStart w:id="4" w:name="_Hlk45091329"/>
    <w:bookmarkStart w:id="5" w:name="_Hlk45091330"/>
    <w:r>
      <w:t>Behoefteanalyse</w:t>
    </w:r>
    <w:r>
      <w:tab/>
      <w:t>Team Kittens :3</w:t>
    </w:r>
    <w:r>
      <w:tab/>
      <w:t xml:space="preserve">Project X </w:t>
    </w:r>
    <w:r>
      <w:tab/>
    </w:r>
    <w:bookmarkEnd w:id="4"/>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C2B6F"/>
    <w:multiLevelType w:val="multilevel"/>
    <w:tmpl w:val="1F00B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EE6718"/>
    <w:multiLevelType w:val="multilevel"/>
    <w:tmpl w:val="78D896E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B4C0EEC"/>
    <w:multiLevelType w:val="hybridMultilevel"/>
    <w:tmpl w:val="8544E1A6"/>
    <w:lvl w:ilvl="0" w:tplc="0F1878EE">
      <w:start w:val="1"/>
      <w:numFmt w:val="decimal"/>
      <w:pStyle w:val="TOCHeading"/>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 w15:restartNumberingAfterBreak="0">
    <w:nsid w:val="4BF7007D"/>
    <w:multiLevelType w:val="hybridMultilevel"/>
    <w:tmpl w:val="B798C7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04E027D"/>
    <w:multiLevelType w:val="hybridMultilevel"/>
    <w:tmpl w:val="9D6CAD30"/>
    <w:lvl w:ilvl="0" w:tplc="97E0FE04">
      <w:start w:val="1"/>
      <w:numFmt w:val="decimal"/>
      <w:lvlText w:val="%1."/>
      <w:lvlJc w:val="left"/>
      <w:pPr>
        <w:ind w:left="792" w:hanging="360"/>
      </w:pPr>
      <w:rPr>
        <w:rFonts w:hint="default"/>
      </w:rPr>
    </w:lvl>
    <w:lvl w:ilvl="1" w:tplc="04130019" w:tentative="1">
      <w:start w:val="1"/>
      <w:numFmt w:val="lowerLetter"/>
      <w:lvlText w:val="%2."/>
      <w:lvlJc w:val="left"/>
      <w:pPr>
        <w:ind w:left="1512" w:hanging="360"/>
      </w:pPr>
    </w:lvl>
    <w:lvl w:ilvl="2" w:tplc="0413001B" w:tentative="1">
      <w:start w:val="1"/>
      <w:numFmt w:val="lowerRoman"/>
      <w:lvlText w:val="%3."/>
      <w:lvlJc w:val="right"/>
      <w:pPr>
        <w:ind w:left="2232" w:hanging="180"/>
      </w:pPr>
    </w:lvl>
    <w:lvl w:ilvl="3" w:tplc="0413000F" w:tentative="1">
      <w:start w:val="1"/>
      <w:numFmt w:val="decimal"/>
      <w:lvlText w:val="%4."/>
      <w:lvlJc w:val="left"/>
      <w:pPr>
        <w:ind w:left="2952" w:hanging="360"/>
      </w:pPr>
    </w:lvl>
    <w:lvl w:ilvl="4" w:tplc="04130019" w:tentative="1">
      <w:start w:val="1"/>
      <w:numFmt w:val="lowerLetter"/>
      <w:lvlText w:val="%5."/>
      <w:lvlJc w:val="left"/>
      <w:pPr>
        <w:ind w:left="3672" w:hanging="360"/>
      </w:pPr>
    </w:lvl>
    <w:lvl w:ilvl="5" w:tplc="0413001B" w:tentative="1">
      <w:start w:val="1"/>
      <w:numFmt w:val="lowerRoman"/>
      <w:lvlText w:val="%6."/>
      <w:lvlJc w:val="right"/>
      <w:pPr>
        <w:ind w:left="4392" w:hanging="180"/>
      </w:pPr>
    </w:lvl>
    <w:lvl w:ilvl="6" w:tplc="0413000F" w:tentative="1">
      <w:start w:val="1"/>
      <w:numFmt w:val="decimal"/>
      <w:lvlText w:val="%7."/>
      <w:lvlJc w:val="left"/>
      <w:pPr>
        <w:ind w:left="5112" w:hanging="360"/>
      </w:pPr>
    </w:lvl>
    <w:lvl w:ilvl="7" w:tplc="04130019" w:tentative="1">
      <w:start w:val="1"/>
      <w:numFmt w:val="lowerLetter"/>
      <w:lvlText w:val="%8."/>
      <w:lvlJc w:val="left"/>
      <w:pPr>
        <w:ind w:left="5832" w:hanging="360"/>
      </w:pPr>
    </w:lvl>
    <w:lvl w:ilvl="8" w:tplc="0413001B" w:tentative="1">
      <w:start w:val="1"/>
      <w:numFmt w:val="lowerRoman"/>
      <w:lvlText w:val="%9."/>
      <w:lvlJc w:val="right"/>
      <w:pPr>
        <w:ind w:left="6552" w:hanging="180"/>
      </w:pPr>
    </w:lvl>
  </w:abstractNum>
  <w:abstractNum w:abstractNumId="5" w15:restartNumberingAfterBreak="0">
    <w:nsid w:val="5C1F4B2B"/>
    <w:multiLevelType w:val="hybridMultilevel"/>
    <w:tmpl w:val="F60004F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79186369">
    <w:abstractNumId w:val="5"/>
  </w:num>
  <w:num w:numId="2" w16cid:durableId="2034305122">
    <w:abstractNumId w:val="2"/>
  </w:num>
  <w:num w:numId="3" w16cid:durableId="1025864163">
    <w:abstractNumId w:val="1"/>
  </w:num>
  <w:num w:numId="4" w16cid:durableId="789325271">
    <w:abstractNumId w:val="3"/>
  </w:num>
  <w:num w:numId="5" w16cid:durableId="1754207584">
    <w:abstractNumId w:val="4"/>
  </w:num>
  <w:num w:numId="6" w16cid:durableId="576867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455"/>
    <w:rsid w:val="00001705"/>
    <w:rsid w:val="000047B4"/>
    <w:rsid w:val="00014C45"/>
    <w:rsid w:val="00031E70"/>
    <w:rsid w:val="000502ED"/>
    <w:rsid w:val="00051653"/>
    <w:rsid w:val="00056AB7"/>
    <w:rsid w:val="000A70D3"/>
    <w:rsid w:val="000B19DB"/>
    <w:rsid w:val="000B4D5C"/>
    <w:rsid w:val="000C1179"/>
    <w:rsid w:val="000D02FF"/>
    <w:rsid w:val="00117C50"/>
    <w:rsid w:val="00126F70"/>
    <w:rsid w:val="0014223B"/>
    <w:rsid w:val="00164851"/>
    <w:rsid w:val="0017377D"/>
    <w:rsid w:val="00195E40"/>
    <w:rsid w:val="001D6F23"/>
    <w:rsid w:val="00222411"/>
    <w:rsid w:val="002615C4"/>
    <w:rsid w:val="00267FD4"/>
    <w:rsid w:val="002E48C3"/>
    <w:rsid w:val="002F7AAB"/>
    <w:rsid w:val="0031115F"/>
    <w:rsid w:val="00313209"/>
    <w:rsid w:val="003258CA"/>
    <w:rsid w:val="0033319D"/>
    <w:rsid w:val="00367928"/>
    <w:rsid w:val="003767BA"/>
    <w:rsid w:val="003C20F8"/>
    <w:rsid w:val="003D708C"/>
    <w:rsid w:val="003E3D38"/>
    <w:rsid w:val="00401287"/>
    <w:rsid w:val="004148AE"/>
    <w:rsid w:val="0044497E"/>
    <w:rsid w:val="00494FD5"/>
    <w:rsid w:val="004C1777"/>
    <w:rsid w:val="004C1F7C"/>
    <w:rsid w:val="004E3368"/>
    <w:rsid w:val="004E3D01"/>
    <w:rsid w:val="004F2C7F"/>
    <w:rsid w:val="0053047D"/>
    <w:rsid w:val="0056778B"/>
    <w:rsid w:val="00577FCB"/>
    <w:rsid w:val="0058514C"/>
    <w:rsid w:val="005B1733"/>
    <w:rsid w:val="005B2E2A"/>
    <w:rsid w:val="005B6DDA"/>
    <w:rsid w:val="005C191F"/>
    <w:rsid w:val="005C57B9"/>
    <w:rsid w:val="005C685B"/>
    <w:rsid w:val="005D0784"/>
    <w:rsid w:val="00622ED2"/>
    <w:rsid w:val="00623222"/>
    <w:rsid w:val="00623445"/>
    <w:rsid w:val="00651EE3"/>
    <w:rsid w:val="00660992"/>
    <w:rsid w:val="006729E8"/>
    <w:rsid w:val="006A0152"/>
    <w:rsid w:val="006A26DC"/>
    <w:rsid w:val="006A3780"/>
    <w:rsid w:val="006A4200"/>
    <w:rsid w:val="006B24B3"/>
    <w:rsid w:val="006D3AA9"/>
    <w:rsid w:val="006E7A3F"/>
    <w:rsid w:val="006F503C"/>
    <w:rsid w:val="00703A12"/>
    <w:rsid w:val="00707C59"/>
    <w:rsid w:val="007275D7"/>
    <w:rsid w:val="0075353F"/>
    <w:rsid w:val="007A68DD"/>
    <w:rsid w:val="007D62ED"/>
    <w:rsid w:val="007F694C"/>
    <w:rsid w:val="007F6B6F"/>
    <w:rsid w:val="007F7679"/>
    <w:rsid w:val="00802D6C"/>
    <w:rsid w:val="00820376"/>
    <w:rsid w:val="0083001A"/>
    <w:rsid w:val="00872CD0"/>
    <w:rsid w:val="009427AF"/>
    <w:rsid w:val="00953455"/>
    <w:rsid w:val="009A329B"/>
    <w:rsid w:val="009E57A4"/>
    <w:rsid w:val="009F3FBA"/>
    <w:rsid w:val="00A174D2"/>
    <w:rsid w:val="00A21A0E"/>
    <w:rsid w:val="00A257DF"/>
    <w:rsid w:val="00A34BA1"/>
    <w:rsid w:val="00A50CF4"/>
    <w:rsid w:val="00A522AD"/>
    <w:rsid w:val="00A52CB3"/>
    <w:rsid w:val="00A54DF7"/>
    <w:rsid w:val="00A84097"/>
    <w:rsid w:val="00A85310"/>
    <w:rsid w:val="00AB3F38"/>
    <w:rsid w:val="00AD088C"/>
    <w:rsid w:val="00AD41A2"/>
    <w:rsid w:val="00AD78C6"/>
    <w:rsid w:val="00AF08B5"/>
    <w:rsid w:val="00B54FB0"/>
    <w:rsid w:val="00BB388D"/>
    <w:rsid w:val="00BC25E6"/>
    <w:rsid w:val="00C1754E"/>
    <w:rsid w:val="00C40C90"/>
    <w:rsid w:val="00C5745F"/>
    <w:rsid w:val="00C80CC1"/>
    <w:rsid w:val="00C80FD0"/>
    <w:rsid w:val="00C82DD0"/>
    <w:rsid w:val="00C83E6F"/>
    <w:rsid w:val="00C90C8F"/>
    <w:rsid w:val="00CA7FD9"/>
    <w:rsid w:val="00CB0D3E"/>
    <w:rsid w:val="00CB6B3A"/>
    <w:rsid w:val="00CC03CB"/>
    <w:rsid w:val="00CD1AF8"/>
    <w:rsid w:val="00CD2E29"/>
    <w:rsid w:val="00D257E0"/>
    <w:rsid w:val="00D928B1"/>
    <w:rsid w:val="00DC3490"/>
    <w:rsid w:val="00DC7E50"/>
    <w:rsid w:val="00DE2F76"/>
    <w:rsid w:val="00DE5AC7"/>
    <w:rsid w:val="00E5762C"/>
    <w:rsid w:val="00E81A9F"/>
    <w:rsid w:val="00EA229D"/>
    <w:rsid w:val="00EB06B3"/>
    <w:rsid w:val="00EB4C81"/>
    <w:rsid w:val="00F20B3B"/>
    <w:rsid w:val="00F45771"/>
    <w:rsid w:val="00F45B3B"/>
    <w:rsid w:val="00F54C8A"/>
    <w:rsid w:val="00F70932"/>
    <w:rsid w:val="00FD3CB1"/>
    <w:rsid w:val="00FE3EA8"/>
    <w:rsid w:val="1DC373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467F03"/>
  <w15:chartTrackingRefBased/>
  <w15:docId w15:val="{40E6D5E0-CDF4-42E2-8070-F20E12422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41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2411"/>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2411"/>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22411"/>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22411"/>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22411"/>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22411"/>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2241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2241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57D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257DF"/>
    <w:rPr>
      <w:rFonts w:eastAsiaTheme="minorEastAsia"/>
      <w:lang w:val="en-US"/>
    </w:rPr>
  </w:style>
  <w:style w:type="paragraph" w:styleId="Header">
    <w:name w:val="header"/>
    <w:basedOn w:val="Normal"/>
    <w:link w:val="HeaderChar"/>
    <w:uiPriority w:val="99"/>
    <w:unhideWhenUsed/>
    <w:rsid w:val="00A257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7DF"/>
  </w:style>
  <w:style w:type="paragraph" w:styleId="Footer">
    <w:name w:val="footer"/>
    <w:basedOn w:val="Normal"/>
    <w:link w:val="FooterChar"/>
    <w:uiPriority w:val="99"/>
    <w:unhideWhenUsed/>
    <w:rsid w:val="00A257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7DF"/>
  </w:style>
  <w:style w:type="character" w:customStyle="1" w:styleId="Heading1Char">
    <w:name w:val="Heading 1 Char"/>
    <w:basedOn w:val="DefaultParagraphFont"/>
    <w:link w:val="Heading1"/>
    <w:uiPriority w:val="9"/>
    <w:rsid w:val="002224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241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54C8A"/>
    <w:pPr>
      <w:numPr>
        <w:numId w:val="2"/>
      </w:numPr>
      <w:outlineLvl w:val="9"/>
    </w:pPr>
    <w:rPr>
      <w:lang w:eastAsia="nl-NL"/>
    </w:rPr>
  </w:style>
  <w:style w:type="paragraph" w:styleId="TOC1">
    <w:name w:val="toc 1"/>
    <w:basedOn w:val="Normal"/>
    <w:next w:val="Normal"/>
    <w:autoRedefine/>
    <w:uiPriority w:val="39"/>
    <w:unhideWhenUsed/>
    <w:rsid w:val="00F54C8A"/>
    <w:pPr>
      <w:spacing w:after="100"/>
    </w:pPr>
  </w:style>
  <w:style w:type="paragraph" w:styleId="TOC2">
    <w:name w:val="toc 2"/>
    <w:basedOn w:val="Normal"/>
    <w:next w:val="Normal"/>
    <w:autoRedefine/>
    <w:uiPriority w:val="39"/>
    <w:unhideWhenUsed/>
    <w:rsid w:val="00F54C8A"/>
    <w:pPr>
      <w:spacing w:after="100"/>
      <w:ind w:left="220"/>
    </w:pPr>
  </w:style>
  <w:style w:type="character" w:styleId="Hyperlink">
    <w:name w:val="Hyperlink"/>
    <w:basedOn w:val="DefaultParagraphFont"/>
    <w:uiPriority w:val="99"/>
    <w:unhideWhenUsed/>
    <w:rsid w:val="00F54C8A"/>
    <w:rPr>
      <w:color w:val="0563C1" w:themeColor="hyperlink"/>
      <w:u w:val="single"/>
    </w:rPr>
  </w:style>
  <w:style w:type="character" w:styleId="SubtleEmphasis">
    <w:name w:val="Subtle Emphasis"/>
    <w:basedOn w:val="DefaultParagraphFont"/>
    <w:uiPriority w:val="19"/>
    <w:qFormat/>
    <w:rsid w:val="00F54C8A"/>
    <w:rPr>
      <w:i/>
      <w:iCs/>
      <w:color w:val="404040" w:themeColor="text1" w:themeTint="BF"/>
    </w:rPr>
  </w:style>
  <w:style w:type="paragraph" w:styleId="ListParagraph">
    <w:name w:val="List Paragraph"/>
    <w:basedOn w:val="Normal"/>
    <w:uiPriority w:val="34"/>
    <w:qFormat/>
    <w:rsid w:val="00F54C8A"/>
    <w:pPr>
      <w:ind w:left="720"/>
      <w:contextualSpacing/>
    </w:pPr>
  </w:style>
  <w:style w:type="paragraph" w:styleId="BalloonText">
    <w:name w:val="Balloon Text"/>
    <w:basedOn w:val="Normal"/>
    <w:link w:val="BalloonTextChar"/>
    <w:uiPriority w:val="99"/>
    <w:semiHidden/>
    <w:unhideWhenUsed/>
    <w:rsid w:val="000B4D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4D5C"/>
    <w:rPr>
      <w:rFonts w:ascii="Segoe UI" w:hAnsi="Segoe UI" w:cs="Segoe UI"/>
      <w:sz w:val="18"/>
      <w:szCs w:val="18"/>
    </w:rPr>
  </w:style>
  <w:style w:type="character" w:customStyle="1" w:styleId="Heading3Char">
    <w:name w:val="Heading 3 Char"/>
    <w:basedOn w:val="DefaultParagraphFont"/>
    <w:link w:val="Heading3"/>
    <w:uiPriority w:val="9"/>
    <w:semiHidden/>
    <w:rsid w:val="0022241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2241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2241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2241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2241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2241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22411"/>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261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94F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196005">
      <w:bodyDiv w:val="1"/>
      <w:marLeft w:val="0"/>
      <w:marRight w:val="0"/>
      <w:marTop w:val="0"/>
      <w:marBottom w:val="0"/>
      <w:divBdr>
        <w:top w:val="none" w:sz="0" w:space="0" w:color="auto"/>
        <w:left w:val="none" w:sz="0" w:space="0" w:color="auto"/>
        <w:bottom w:val="none" w:sz="0" w:space="0" w:color="auto"/>
        <w:right w:val="none" w:sz="0" w:space="0" w:color="auto"/>
      </w:divBdr>
    </w:div>
    <w:div w:id="752238728">
      <w:bodyDiv w:val="1"/>
      <w:marLeft w:val="0"/>
      <w:marRight w:val="0"/>
      <w:marTop w:val="0"/>
      <w:marBottom w:val="0"/>
      <w:divBdr>
        <w:top w:val="none" w:sz="0" w:space="0" w:color="auto"/>
        <w:left w:val="none" w:sz="0" w:space="0" w:color="auto"/>
        <w:bottom w:val="none" w:sz="0" w:space="0" w:color="auto"/>
        <w:right w:val="none" w:sz="0" w:space="0" w:color="auto"/>
      </w:divBdr>
    </w:div>
    <w:div w:id="1164323260">
      <w:bodyDiv w:val="1"/>
      <w:marLeft w:val="0"/>
      <w:marRight w:val="0"/>
      <w:marTop w:val="0"/>
      <w:marBottom w:val="0"/>
      <w:divBdr>
        <w:top w:val="none" w:sz="0" w:space="0" w:color="auto"/>
        <w:left w:val="none" w:sz="0" w:space="0" w:color="auto"/>
        <w:bottom w:val="none" w:sz="0" w:space="0" w:color="auto"/>
        <w:right w:val="none" w:sz="0" w:space="0" w:color="auto"/>
      </w:divBdr>
    </w:div>
    <w:div w:id="1779565972">
      <w:bodyDiv w:val="1"/>
      <w:marLeft w:val="0"/>
      <w:marRight w:val="0"/>
      <w:marTop w:val="0"/>
      <w:marBottom w:val="0"/>
      <w:divBdr>
        <w:top w:val="none" w:sz="0" w:space="0" w:color="auto"/>
        <w:left w:val="none" w:sz="0" w:space="0" w:color="auto"/>
        <w:bottom w:val="none" w:sz="0" w:space="0" w:color="auto"/>
        <w:right w:val="none" w:sz="0" w:space="0" w:color="auto"/>
      </w:divBdr>
    </w:div>
    <w:div w:id="1786534387">
      <w:bodyDiv w:val="1"/>
      <w:marLeft w:val="0"/>
      <w:marRight w:val="0"/>
      <w:marTop w:val="0"/>
      <w:marBottom w:val="0"/>
      <w:divBdr>
        <w:top w:val="none" w:sz="0" w:space="0" w:color="auto"/>
        <w:left w:val="none" w:sz="0" w:space="0" w:color="auto"/>
        <w:bottom w:val="none" w:sz="0" w:space="0" w:color="auto"/>
        <w:right w:val="none" w:sz="0" w:space="0" w:color="auto"/>
      </w:divBdr>
    </w:div>
    <w:div w:id="1804077444">
      <w:bodyDiv w:val="1"/>
      <w:marLeft w:val="0"/>
      <w:marRight w:val="0"/>
      <w:marTop w:val="0"/>
      <w:marBottom w:val="0"/>
      <w:divBdr>
        <w:top w:val="none" w:sz="0" w:space="0" w:color="auto"/>
        <w:left w:val="none" w:sz="0" w:space="0" w:color="auto"/>
        <w:bottom w:val="none" w:sz="0" w:space="0" w:color="auto"/>
        <w:right w:val="none" w:sz="0" w:space="0" w:color="auto"/>
      </w:divBdr>
    </w:div>
    <w:div w:id="1882741174">
      <w:bodyDiv w:val="1"/>
      <w:marLeft w:val="0"/>
      <w:marRight w:val="0"/>
      <w:marTop w:val="0"/>
      <w:marBottom w:val="0"/>
      <w:divBdr>
        <w:top w:val="none" w:sz="0" w:space="0" w:color="auto"/>
        <w:left w:val="none" w:sz="0" w:space="0" w:color="auto"/>
        <w:bottom w:val="none" w:sz="0" w:space="0" w:color="auto"/>
        <w:right w:val="none" w:sz="0" w:space="0" w:color="auto"/>
      </w:divBdr>
    </w:div>
    <w:div w:id="1893811361">
      <w:bodyDiv w:val="1"/>
      <w:marLeft w:val="0"/>
      <w:marRight w:val="0"/>
      <w:marTop w:val="0"/>
      <w:marBottom w:val="0"/>
      <w:divBdr>
        <w:top w:val="none" w:sz="0" w:space="0" w:color="auto"/>
        <w:left w:val="none" w:sz="0" w:space="0" w:color="auto"/>
        <w:bottom w:val="none" w:sz="0" w:space="0" w:color="auto"/>
        <w:right w:val="none" w:sz="0" w:space="0" w:color="auto"/>
      </w:divBdr>
    </w:div>
    <w:div w:id="2052072830">
      <w:bodyDiv w:val="1"/>
      <w:marLeft w:val="0"/>
      <w:marRight w:val="0"/>
      <w:marTop w:val="0"/>
      <w:marBottom w:val="0"/>
      <w:divBdr>
        <w:top w:val="none" w:sz="0" w:space="0" w:color="auto"/>
        <w:left w:val="none" w:sz="0" w:space="0" w:color="auto"/>
        <w:bottom w:val="none" w:sz="0" w:space="0" w:color="auto"/>
        <w:right w:val="none" w:sz="0" w:space="0" w:color="auto"/>
      </w:divBdr>
    </w:div>
    <w:div w:id="212488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testuser@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yrie\Downloads\OneDrive_1_08-07-2020\Behoefteanaly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PublishDate>
  <Abstract>De productvision van de Klant </Abstract>
  <CompanyAddress>Den Haag</CompanyAddress>
  <CompanyPhone/>
  <CompanyFax/>
  <CompanyEmail>1K</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C109CB9349C94E93EDB2D1F1BFDF30" ma:contentTypeVersion="14" ma:contentTypeDescription="Een nieuw document maken." ma:contentTypeScope="" ma:versionID="64b3b6745dbe0a290671c437d48b4cd6">
  <xsd:schema xmlns:xsd="http://www.w3.org/2001/XMLSchema" xmlns:xs="http://www.w3.org/2001/XMLSchema" xmlns:p="http://schemas.microsoft.com/office/2006/metadata/properties" xmlns:ns2="656d226e-63bf-49af-a2b5-1a0c48896314" xmlns:ns3="9b362a39-1e7c-495c-af5f-7ff757a81706" targetNamespace="http://schemas.microsoft.com/office/2006/metadata/properties" ma:root="true" ma:fieldsID="309060bc17155a7e53aeaf13112ed3c4" ns2:_="" ns3:_="">
    <xsd:import namespace="656d226e-63bf-49af-a2b5-1a0c48896314"/>
    <xsd:import namespace="9b362a39-1e7c-495c-af5f-7ff757a81706"/>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d226e-63bf-49af-a2b5-1a0c4889631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527928d4-2fba-4575-b28c-4dd47955e2e4"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362a39-1e7c-495c-af5f-7ff757a8170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48cffc7-4c83-49d9-8853-0e2e4e8ffdbe}" ma:internalName="TaxCatchAll" ma:showField="CatchAllData" ma:web="9b362a39-1e7c-495c-af5f-7ff757a817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9b362a39-1e7c-495c-af5f-7ff757a81706" xsi:nil="true"/>
    <lcf76f155ced4ddcb4097134ff3c332f xmlns="656d226e-63bf-49af-a2b5-1a0c48896314">
      <Terms xmlns="http://schemas.microsoft.com/office/infopath/2007/PartnerControls"/>
    </lcf76f155ced4ddcb4097134ff3c332f>
    <ReferenceId xmlns="656d226e-63bf-49af-a2b5-1a0c48896314"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F57067-7813-4044-B3E6-57D3695BF6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d226e-63bf-49af-a2b5-1a0c48896314"/>
    <ds:schemaRef ds:uri="9b362a39-1e7c-495c-af5f-7ff757a817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656981-048F-4284-8989-603A95F5CDAF}">
  <ds:schemaRefs>
    <ds:schemaRef ds:uri="http://schemas.microsoft.com/sharepoint/v3/contenttype/forms"/>
  </ds:schemaRefs>
</ds:datastoreItem>
</file>

<file path=customXml/itemProps4.xml><?xml version="1.0" encoding="utf-8"?>
<ds:datastoreItem xmlns:ds="http://schemas.openxmlformats.org/officeDocument/2006/customXml" ds:itemID="{516825A4-B743-4155-A502-62F05A934368}">
  <ds:schemaRefs>
    <ds:schemaRef ds:uri="http://schemas.microsoft.com/office/2006/metadata/properties"/>
    <ds:schemaRef ds:uri="http://schemas.microsoft.com/office/infopath/2007/PartnerControls"/>
    <ds:schemaRef ds:uri="9b362a39-1e7c-495c-af5f-7ff757a81706"/>
    <ds:schemaRef ds:uri="656d226e-63bf-49af-a2b5-1a0c48896314"/>
  </ds:schemaRefs>
</ds:datastoreItem>
</file>

<file path=customXml/itemProps5.xml><?xml version="1.0" encoding="utf-8"?>
<ds:datastoreItem xmlns:ds="http://schemas.openxmlformats.org/officeDocument/2006/customXml" ds:itemID="{E3018A61-C406-4982-939B-BBBBAC3F1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Behoefteanalyse Template.dotx</Template>
  <TotalTime>262</TotalTime>
  <Pages>5</Pages>
  <Words>277</Words>
  <Characters>1583</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Behoefteanalyse</vt:lpstr>
      <vt:lpstr>Behoefteanalyse</vt:lpstr>
    </vt:vector>
  </TitlesOfParts>
  <Company>ROC Mondriaan</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Behoefteanalyse</dc:title>
  <dc:subject>PROJECT CDHaven</dc:subject>
  <dc:creator>Roy Springer</dc:creator>
  <cp:keywords/>
  <dc:description/>
  <cp:lastModifiedBy>kuray bas</cp:lastModifiedBy>
  <cp:revision>19</cp:revision>
  <cp:lastPrinted>2019-10-02T10:33:00Z</cp:lastPrinted>
  <dcterms:created xsi:type="dcterms:W3CDTF">2022-09-30T08:54:00Z</dcterms:created>
  <dcterms:modified xsi:type="dcterms:W3CDTF">2024-07-02T14:28:00Z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0x0101002A1B87B84055624DB28F98AB92338B0A</vt:lpwstr>
  </property>
  <property fmtid="{D5CDD505-2E9C-101B-9397-08002B2CF9AE}" pid="3" name="MediaServiceImageTags">
    <vt:lpwstr/>
  </property>
  <property fmtid="{D5CDD505-2E9C-101B-9397-08002B2CF9AE}" pid="4" name="Order">
    <vt:r8>1600</vt:r8>
  </property>
  <property fmtid="{D5CDD505-2E9C-101B-9397-08002B2CF9AE}" pid="5" name="xd_Signature">
    <vt:bool>false</vt:bool>
  </property>
  <property fmtid="{D5CDD505-2E9C-101B-9397-08002B2CF9AE}" pid="6" name="xd_ProgID">
    <vt:lpwstr/>
  </property>
  <property fmtid="{D5CDD505-2E9C-101B-9397-08002B2CF9AE}" pid="7" name="_ExtendedDescription">
    <vt:lpwstr/>
  </property>
  <property fmtid="{D5CDD505-2E9C-101B-9397-08002B2CF9AE}" pid="8" name="TriggerFlowInfo">
    <vt:lpwstr/>
  </property>
  <property fmtid="{D5CDD505-2E9C-101B-9397-08002B2CF9AE}" pid="9" name="_SourceUrl">
    <vt:lpwstr/>
  </property>
  <property fmtid="{D5CDD505-2E9C-101B-9397-08002B2CF9AE}" pid="10" name="_SharedFileIndex">
    <vt:lpwstr/>
  </property>
  <property fmtid="{D5CDD505-2E9C-101B-9397-08002B2CF9AE}" pid="11" name="ComplianceAssetId">
    <vt:lpwstr/>
  </property>
  <property fmtid="{D5CDD505-2E9C-101B-9397-08002B2CF9AE}" pid="12" name="TemplateUrl">
    <vt:lpwstr/>
  </property>
</Properties>
</file>